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8AD6" w14:textId="3006EF05" w:rsidR="00141A4C" w:rsidRDefault="00241272" w:rsidP="00051925">
      <w:pPr>
        <w:pStyle w:val="a5"/>
      </w:pPr>
      <w:r>
        <w:rPr>
          <w:rFonts w:ascii="黑体" w:eastAsia="黑体" w:hAnsi="黑体" w:hint="eastAsia"/>
        </w:rPr>
        <w:t>王礼壮</w:t>
      </w:r>
    </w:p>
    <w:p w14:paraId="5249B46F" w14:textId="2F657571" w:rsidR="00051925" w:rsidRDefault="00AC57F5" w:rsidP="00051925">
      <w:pPr>
        <w:pStyle w:val="1"/>
        <w:rPr>
          <w:rFonts w:eastAsia="黑体"/>
        </w:rPr>
      </w:pPr>
      <w:r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34BC4" wp14:editId="07A18815">
                <wp:simplePos x="0" y="0"/>
                <wp:positionH relativeFrom="column">
                  <wp:posOffset>4916805</wp:posOffset>
                </wp:positionH>
                <wp:positionV relativeFrom="paragraph">
                  <wp:posOffset>286385</wp:posOffset>
                </wp:positionV>
                <wp:extent cx="542925" cy="17621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CF8BD" w14:textId="7672973F" w:rsidR="00AC57F5" w:rsidRPr="00AC57F5" w:rsidRDefault="00AC57F5" w:rsidP="00AC57F5">
                            <w:pPr>
                              <w:ind w:firstLineChars="200" w:firstLine="624"/>
                              <w:rPr>
                                <w:rFonts w:eastAsia="黑体"/>
                                <w:spacing w:val="92"/>
                              </w:rPr>
                            </w:pPr>
                            <w:r w:rsidRPr="00AC57F5">
                              <w:rPr>
                                <w:rFonts w:eastAsia="黑体" w:hint="eastAsia"/>
                                <w:spacing w:val="92"/>
                              </w:rPr>
                              <w:t>个人照片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534B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87.15pt;margin-top:22.55pt;width:42.75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" fillcolor="white [3212]" strokecolor="white [3201]" strokeweight="1.5pt">
                <v:textbox style="layout-flow:vertical-ideographic">
                  <w:txbxContent>
                    <w:p w14:paraId="3B3CF8BD" w14:textId="7672973F" w:rsidR="00AC57F5" w:rsidRPr="00AC57F5" w:rsidRDefault="00AC57F5" w:rsidP="00AC57F5">
                      <w:pPr>
                        <w:ind w:firstLineChars="200" w:firstLine="624"/>
                        <w:rPr>
                          <w:rFonts w:eastAsia="黑体"/>
                          <w:spacing w:val="92"/>
                        </w:rPr>
                      </w:pPr>
                      <w:r w:rsidRPr="00AC57F5">
                        <w:rPr>
                          <w:rFonts w:eastAsia="黑体" w:hint="eastAsia"/>
                          <w:spacing w:val="92"/>
                        </w:rPr>
                        <w:t>个人照片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0F9D6" wp14:editId="3B0565D9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1647825" cy="22193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19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2B24B" id="矩形 1" o:spid="_x0000_s1026" style="position:absolute;left:0;text-align:left;margin-left:78.55pt;margin-top:10.55pt;width:129.75pt;height:174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" fillcolor="white [3212]" strokecolor="#1c515a [1604]" strokeweight="1pt">
                <w10:wrap anchorx="margin"/>
              </v:rect>
            </w:pict>
          </mc:Fallback>
        </mc:AlternateContent>
      </w:r>
      <w:r w:rsidR="00051925">
        <w:rPr>
          <w:rFonts w:ascii="黑体" w:eastAsia="黑体" w:hAnsi="黑体" w:hint="eastAsia"/>
        </w:rPr>
        <w:t>个人信息</w:t>
      </w:r>
    </w:p>
    <w:p w14:paraId="439CE557" w14:textId="6674B703" w:rsidR="00051925" w:rsidRPr="00051925" w:rsidRDefault="00051925" w:rsidP="00051925">
      <w:pPr>
        <w:pStyle w:val="a"/>
      </w:pPr>
      <w:r>
        <w:rPr>
          <w:rFonts w:ascii="黑体" w:eastAsia="黑体" w:hAnsi="黑体" w:hint="eastAsia"/>
        </w:rPr>
        <w:t>姓名：王礼壮</w:t>
      </w:r>
    </w:p>
    <w:p w14:paraId="269DE5E7" w14:textId="4811E46C" w:rsidR="00051925" w:rsidRPr="00051925" w:rsidRDefault="00051925" w:rsidP="00051925">
      <w:pPr>
        <w:pStyle w:val="a"/>
      </w:pPr>
      <w:r>
        <w:rPr>
          <w:rFonts w:ascii="黑体" w:eastAsia="黑体" w:hAnsi="黑体" w:hint="eastAsia"/>
        </w:rPr>
        <w:t>性别：男</w:t>
      </w:r>
    </w:p>
    <w:p w14:paraId="10295309" w14:textId="442FC9CD" w:rsidR="00051925" w:rsidRPr="00051925" w:rsidRDefault="00051925" w:rsidP="00051925">
      <w:pPr>
        <w:pStyle w:val="a"/>
      </w:pPr>
      <w:r>
        <w:rPr>
          <w:rFonts w:ascii="黑体" w:eastAsia="黑体" w:hAnsi="黑体" w:hint="eastAsia"/>
        </w:rPr>
        <w:t>年龄：2</w:t>
      </w:r>
      <w:r>
        <w:rPr>
          <w:rFonts w:ascii="黑体" w:eastAsia="黑体" w:hAnsi="黑体"/>
        </w:rPr>
        <w:t>1</w:t>
      </w:r>
      <w:r w:rsidR="00666D31">
        <w:rPr>
          <w:rFonts w:ascii="黑体" w:eastAsia="黑体" w:hAnsi="黑体" w:hint="eastAsia"/>
        </w:rPr>
        <w:t>岁</w:t>
      </w:r>
    </w:p>
    <w:p w14:paraId="2DCA5720" w14:textId="5EE093F0" w:rsidR="00051925" w:rsidRPr="00051925" w:rsidRDefault="00051925" w:rsidP="00051925">
      <w:pPr>
        <w:pStyle w:val="a"/>
      </w:pPr>
      <w:r>
        <w:rPr>
          <w:rFonts w:ascii="黑体" w:eastAsia="黑体" w:hAnsi="黑体" w:hint="eastAsia"/>
        </w:rPr>
        <w:t>联系电话：1</w:t>
      </w:r>
      <w:r>
        <w:rPr>
          <w:rFonts w:ascii="黑体" w:eastAsia="黑体" w:hAnsi="黑体"/>
        </w:rPr>
        <w:t>5703783991</w:t>
      </w:r>
    </w:p>
    <w:p w14:paraId="68984776" w14:textId="7C82FC1C" w:rsidR="00051925" w:rsidRPr="00051925" w:rsidRDefault="00051925" w:rsidP="00051925">
      <w:pPr>
        <w:pStyle w:val="a"/>
      </w:pPr>
      <w:r>
        <w:rPr>
          <w:rFonts w:ascii="黑体" w:eastAsia="黑体" w:hAnsi="黑体" w:hint="eastAsia"/>
        </w:rPr>
        <w:t>民族：汉族</w:t>
      </w:r>
    </w:p>
    <w:p w14:paraId="4BC424AE" w14:textId="5B99610A" w:rsidR="00051925" w:rsidRPr="00051925" w:rsidRDefault="00051925" w:rsidP="00051925">
      <w:pPr>
        <w:pStyle w:val="a"/>
      </w:pPr>
      <w:r>
        <w:rPr>
          <w:rFonts w:ascii="黑体" w:eastAsia="黑体" w:hAnsi="黑体" w:hint="eastAsia"/>
        </w:rPr>
        <w:t>籍贯：河南</w:t>
      </w:r>
    </w:p>
    <w:p w14:paraId="262C9161" w14:textId="191F62C0" w:rsidR="00051925" w:rsidRPr="00051925" w:rsidRDefault="00051925" w:rsidP="00051925">
      <w:pPr>
        <w:pStyle w:val="a"/>
      </w:pPr>
      <w:r>
        <w:rPr>
          <w:rFonts w:eastAsia="黑体" w:hint="eastAsia"/>
        </w:rPr>
        <w:t>婚姻状况：未婚</w:t>
      </w:r>
    </w:p>
    <w:p w14:paraId="4D041FB7" w14:textId="77777777" w:rsidR="006270A9" w:rsidRDefault="008F78DA" w:rsidP="00141A4C">
      <w:pPr>
        <w:pStyle w:val="1"/>
      </w:pPr>
      <w:sdt>
        <w:sdtPr>
          <w:alias w:val="求职意向："/>
          <w:tag w:val="求职意向："/>
          <w:id w:val="-731932020"/>
          <w:placeholder>
            <w:docPart w:val="9A9C55BE94B245099056D5EEA71B5442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求职意向</w:t>
          </w:r>
        </w:sdtContent>
      </w:sdt>
    </w:p>
    <w:p w14:paraId="32417F81" w14:textId="1C25A583" w:rsidR="006270A9" w:rsidRPr="00864142" w:rsidRDefault="00864142" w:rsidP="00864142">
      <w:pPr>
        <w:pStyle w:val="a"/>
      </w:pPr>
      <w:r>
        <w:rPr>
          <w:rFonts w:ascii="黑体" w:eastAsia="黑体" w:hAnsi="黑体" w:hint="eastAsia"/>
        </w:rPr>
        <w:t>意向岗位：前端开发工程师</w:t>
      </w:r>
    </w:p>
    <w:p w14:paraId="6B4B4923" w14:textId="2572C065" w:rsidR="00864142" w:rsidRPr="00864142" w:rsidRDefault="00864142" w:rsidP="00864142">
      <w:pPr>
        <w:pStyle w:val="a"/>
      </w:pPr>
      <w:r>
        <w:rPr>
          <w:rFonts w:ascii="黑体" w:eastAsia="黑体" w:hAnsi="黑体" w:hint="eastAsia"/>
        </w:rPr>
        <w:t>工作类型：全职</w:t>
      </w:r>
    </w:p>
    <w:p w14:paraId="3E4BA561" w14:textId="0BB80336" w:rsidR="00864142" w:rsidRPr="00051925" w:rsidRDefault="00051925" w:rsidP="00864142">
      <w:pPr>
        <w:pStyle w:val="a"/>
      </w:pPr>
      <w:r>
        <w:rPr>
          <w:rFonts w:ascii="黑体" w:eastAsia="黑体" w:hAnsi="黑体" w:hint="eastAsia"/>
        </w:rPr>
        <w:t>工作地点：杭州</w:t>
      </w:r>
    </w:p>
    <w:p w14:paraId="2D5FD522" w14:textId="0E36DCBF" w:rsidR="00051925" w:rsidRPr="00051925" w:rsidRDefault="00051925" w:rsidP="00864142">
      <w:pPr>
        <w:pStyle w:val="a"/>
      </w:pPr>
      <w:r>
        <w:rPr>
          <w:rFonts w:ascii="黑体" w:eastAsia="黑体" w:hAnsi="黑体" w:hint="eastAsia"/>
        </w:rPr>
        <w:t>到岗时间：随时到岗</w:t>
      </w:r>
    </w:p>
    <w:p w14:paraId="69BF41EF" w14:textId="38F4A371" w:rsidR="00051925" w:rsidRDefault="00051925" w:rsidP="00864142">
      <w:pPr>
        <w:pStyle w:val="a"/>
      </w:pPr>
      <w:r>
        <w:rPr>
          <w:rFonts w:ascii="黑体" w:eastAsia="黑体" w:hAnsi="黑体" w:hint="eastAsia"/>
        </w:rPr>
        <w:t>期望薪资：4</w:t>
      </w:r>
      <w:r>
        <w:rPr>
          <w:rFonts w:ascii="黑体" w:eastAsia="黑体" w:hAnsi="黑体"/>
        </w:rPr>
        <w:t>200</w:t>
      </w:r>
      <w:r>
        <w:rPr>
          <w:rFonts w:ascii="黑体" w:eastAsia="黑体" w:hAnsi="黑体" w:hint="eastAsia"/>
        </w:rPr>
        <w:t>元</w:t>
      </w:r>
    </w:p>
    <w:sdt>
      <w:sdtPr>
        <w:alias w:val="教育背景："/>
        <w:tag w:val="教育背景："/>
        <w:id w:val="807127995"/>
        <w:placeholder>
          <w:docPart w:val="9157D9CA36A54A30B58E4A9AEFD3A002"/>
        </w:placeholder>
        <w:temporary/>
        <w:showingPlcHdr/>
        <w15:appearance w15:val="hidden"/>
      </w:sdtPr>
      <w:sdtEndPr/>
      <w:sdtContent>
        <w:p w14:paraId="15C55168" w14:textId="77777777" w:rsidR="006270A9" w:rsidRDefault="009D5933">
          <w:pPr>
            <w:pStyle w:val="1"/>
          </w:pPr>
          <w:r>
            <w:rPr>
              <w:lang w:val="zh-CN" w:bidi="zh-CN"/>
            </w:rPr>
            <w:t>教育背景</w:t>
          </w:r>
        </w:p>
      </w:sdtContent>
    </w:sdt>
    <w:p w14:paraId="4DD0B894" w14:textId="0F43039E" w:rsidR="006270A9" w:rsidRDefault="00241272">
      <w:pPr>
        <w:pStyle w:val="2"/>
      </w:pPr>
      <w:r>
        <w:rPr>
          <w:rFonts w:ascii="微软雅黑" w:eastAsia="微软雅黑" w:hAnsi="微软雅黑" w:cs="微软雅黑" w:hint="eastAsia"/>
        </w:rPr>
        <w:t>学历：专科</w:t>
      </w:r>
      <w:r w:rsidR="009D5933">
        <w:rPr>
          <w:lang w:val="zh-CN" w:bidi="zh-CN"/>
        </w:rPr>
        <w:t xml:space="preserve"> | </w:t>
      </w:r>
      <w:r>
        <w:rPr>
          <w:rFonts w:ascii="微软雅黑" w:eastAsia="微软雅黑" w:hAnsi="微软雅黑" w:cs="微软雅黑" w:hint="eastAsia"/>
          <w:lang w:val="zh-CN" w:bidi="zh-CN"/>
        </w:rPr>
        <w:t>毕业时间：</w:t>
      </w:r>
      <w:r>
        <w:t>2022.06</w:t>
      </w:r>
      <w:r w:rsidR="009D5933">
        <w:rPr>
          <w:lang w:val="zh-CN" w:bidi="zh-CN"/>
        </w:rPr>
        <w:t xml:space="preserve"> | </w:t>
      </w:r>
      <w:r>
        <w:rPr>
          <w:rFonts w:ascii="黑体" w:eastAsia="黑体" w:hAnsi="黑体" w:hint="eastAsia"/>
          <w:lang w:val="zh-CN" w:bidi="zh-CN"/>
        </w:rPr>
        <w:t>就读院校：</w:t>
      </w:r>
      <w:r>
        <w:rPr>
          <w:rFonts w:ascii="黑体" w:eastAsia="黑体" w:hAnsi="黑体" w:hint="eastAsia"/>
        </w:rPr>
        <w:t>河南艺术职业学院</w:t>
      </w:r>
    </w:p>
    <w:p w14:paraId="2FC71F64" w14:textId="7101BD21" w:rsidR="006270A9" w:rsidRPr="00DD3B69" w:rsidRDefault="009D5933" w:rsidP="00DD3B69">
      <w:pPr>
        <w:pStyle w:val="a"/>
      </w:pPr>
      <w:r>
        <w:rPr>
          <w:lang w:val="zh-CN" w:bidi="zh-CN"/>
        </w:rPr>
        <w:t>主修</w:t>
      </w:r>
      <w:r w:rsidR="00241272">
        <w:rPr>
          <w:rFonts w:ascii="微软雅黑" w:eastAsia="微软雅黑" w:hAnsi="微软雅黑" w:cs="微软雅黑" w:hint="eastAsia"/>
          <w:lang w:val="zh-CN" w:bidi="zh-CN"/>
        </w:rPr>
        <w:t>课程</w:t>
      </w:r>
      <w:r>
        <w:rPr>
          <w:lang w:val="zh-CN" w:bidi="zh-CN"/>
        </w:rPr>
        <w:t>：</w:t>
      </w:r>
      <w:r>
        <w:rPr>
          <w:lang w:val="zh-CN" w:bidi="zh-CN"/>
        </w:rPr>
        <w:t xml:space="preserve"> </w:t>
      </w:r>
      <w:r w:rsidR="00241272">
        <w:rPr>
          <w:rFonts w:ascii="微软雅黑" w:eastAsia="微软雅黑" w:hAnsi="微软雅黑" w:cs="微软雅黑" w:hint="eastAsia"/>
        </w:rPr>
        <w:t>计算机网络技术(</w:t>
      </w:r>
      <w:r w:rsidR="00241272">
        <w:rPr>
          <w:rFonts w:ascii="微软雅黑" w:eastAsia="微软雅黑" w:hAnsi="微软雅黑" w:cs="微软雅黑"/>
        </w:rPr>
        <w:t>Web</w:t>
      </w:r>
      <w:r w:rsidR="00241272">
        <w:rPr>
          <w:rFonts w:ascii="微软雅黑" w:eastAsia="微软雅黑" w:hAnsi="微软雅黑" w:cs="微软雅黑" w:hint="eastAsia"/>
        </w:rPr>
        <w:t>应用</w:t>
      </w:r>
      <w:r w:rsidR="00241272">
        <w:rPr>
          <w:rFonts w:ascii="微软雅黑" w:eastAsia="微软雅黑" w:hAnsi="微软雅黑" w:cs="微软雅黑"/>
        </w:rPr>
        <w:t>)</w:t>
      </w:r>
    </w:p>
    <w:p w14:paraId="6AC19711" w14:textId="0A7FD638" w:rsidR="00DD3B69" w:rsidRDefault="00DD3B69" w:rsidP="00DD3B69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技能掌握</w:t>
      </w:r>
    </w:p>
    <w:p w14:paraId="6549CD5A" w14:textId="27460B61" w:rsidR="00DD3B69" w:rsidRPr="00DD3B69" w:rsidRDefault="00DD3B69" w:rsidP="00DD3B69">
      <w:pPr>
        <w:pStyle w:val="a"/>
      </w:pPr>
      <w:r>
        <w:rPr>
          <w:rFonts w:eastAsia="黑体" w:hint="eastAsia"/>
        </w:rPr>
        <w:t>H</w:t>
      </w:r>
      <w:r>
        <w:rPr>
          <w:rFonts w:eastAsia="黑体"/>
        </w:rPr>
        <w:t>TML/CSS</w:t>
      </w:r>
    </w:p>
    <w:p w14:paraId="2DE0FB6C" w14:textId="056067A9" w:rsidR="00DD3B69" w:rsidRPr="00DD3B69" w:rsidRDefault="00DD3B69" w:rsidP="00DD3B69">
      <w:pPr>
        <w:pStyle w:val="a"/>
      </w:pPr>
      <w:r>
        <w:rPr>
          <w:rFonts w:eastAsia="黑体" w:hint="eastAsia"/>
        </w:rPr>
        <w:t>J</w:t>
      </w:r>
      <w:r>
        <w:rPr>
          <w:rFonts w:eastAsia="黑体"/>
        </w:rPr>
        <w:t>S</w:t>
      </w:r>
    </w:p>
    <w:p w14:paraId="5E757670" w14:textId="60F28A02" w:rsidR="00DD3B69" w:rsidRPr="00DD3B69" w:rsidRDefault="00DD3B69" w:rsidP="00DD3B69">
      <w:pPr>
        <w:pStyle w:val="a"/>
      </w:pPr>
      <w:r>
        <w:rPr>
          <w:rFonts w:eastAsia="黑体" w:hint="eastAsia"/>
        </w:rPr>
        <w:t>j</w:t>
      </w:r>
      <w:r>
        <w:rPr>
          <w:rFonts w:eastAsia="黑体"/>
        </w:rPr>
        <w:t>Query</w:t>
      </w:r>
    </w:p>
    <w:p w14:paraId="53A54B57" w14:textId="2FAA9C26" w:rsidR="00DD3B69" w:rsidRPr="00DD3B69" w:rsidRDefault="00DD3B69" w:rsidP="00DD3B69">
      <w:pPr>
        <w:pStyle w:val="a"/>
      </w:pPr>
      <w:proofErr w:type="spellStart"/>
      <w:r>
        <w:rPr>
          <w:rFonts w:eastAsia="黑体" w:hint="eastAsia"/>
        </w:rPr>
        <w:t>B</w:t>
      </w:r>
      <w:r>
        <w:rPr>
          <w:rFonts w:eastAsia="黑体"/>
        </w:rPr>
        <w:t>ootStrap</w:t>
      </w:r>
      <w:proofErr w:type="spellEnd"/>
    </w:p>
    <w:p w14:paraId="3F35176D" w14:textId="47CEDD12" w:rsidR="00DD3B69" w:rsidRPr="00457CDD" w:rsidRDefault="00DD3B69" w:rsidP="00DD3B69">
      <w:pPr>
        <w:pStyle w:val="a"/>
      </w:pPr>
      <w:proofErr w:type="spellStart"/>
      <w:r>
        <w:rPr>
          <w:rFonts w:eastAsia="黑体" w:hint="eastAsia"/>
        </w:rPr>
        <w:t>Z</w:t>
      </w:r>
      <w:r>
        <w:rPr>
          <w:rFonts w:eastAsia="黑体"/>
        </w:rPr>
        <w:t>epto</w:t>
      </w:r>
      <w:proofErr w:type="spellEnd"/>
    </w:p>
    <w:p w14:paraId="6603DD05" w14:textId="7CDA9FDF" w:rsidR="00457CDD" w:rsidRPr="00C80AF5" w:rsidRDefault="00C80AF5" w:rsidP="00DD3B69">
      <w:pPr>
        <w:pStyle w:val="a"/>
      </w:pPr>
      <w:r>
        <w:rPr>
          <w:rFonts w:eastAsia="黑体"/>
        </w:rPr>
        <w:t>S</w:t>
      </w:r>
      <w:r w:rsidR="00457CDD">
        <w:rPr>
          <w:rFonts w:eastAsia="黑体"/>
        </w:rPr>
        <w:t>ass</w:t>
      </w:r>
    </w:p>
    <w:p w14:paraId="1FE2423C" w14:textId="6924168E" w:rsidR="00C80AF5" w:rsidRPr="00C80AF5" w:rsidRDefault="00C80AF5" w:rsidP="00DD3B69">
      <w:pPr>
        <w:pStyle w:val="a"/>
      </w:pPr>
      <w:r>
        <w:rPr>
          <w:rFonts w:eastAsia="黑体" w:hint="eastAsia"/>
        </w:rPr>
        <w:t>E</w:t>
      </w:r>
      <w:r>
        <w:rPr>
          <w:rFonts w:eastAsia="黑体"/>
        </w:rPr>
        <w:t>S6</w:t>
      </w:r>
    </w:p>
    <w:p w14:paraId="28824305" w14:textId="4DD4CB76" w:rsidR="00C80AF5" w:rsidRPr="00DD3B69" w:rsidRDefault="00C80AF5" w:rsidP="00DD3B69">
      <w:pPr>
        <w:pStyle w:val="a"/>
      </w:pPr>
      <w:r>
        <w:rPr>
          <w:rFonts w:eastAsia="黑体" w:hint="eastAsia"/>
        </w:rPr>
        <w:t>g</w:t>
      </w:r>
      <w:r>
        <w:rPr>
          <w:rFonts w:eastAsia="黑体"/>
        </w:rPr>
        <w:t>ulp</w:t>
      </w:r>
    </w:p>
    <w:p w14:paraId="2E04D14A" w14:textId="452F4F6C" w:rsidR="00DD3B69" w:rsidRPr="00DD3B69" w:rsidRDefault="00DD3B69" w:rsidP="00DD3B69">
      <w:pPr>
        <w:pStyle w:val="a"/>
      </w:pPr>
      <w:r>
        <w:rPr>
          <w:rFonts w:eastAsia="黑体" w:hint="eastAsia"/>
        </w:rPr>
        <w:t>V</w:t>
      </w:r>
      <w:r>
        <w:rPr>
          <w:rFonts w:eastAsia="黑体"/>
        </w:rPr>
        <w:t>ue2/Vue3</w:t>
      </w:r>
    </w:p>
    <w:p w14:paraId="4306AB24" w14:textId="65248365" w:rsidR="00DD3B69" w:rsidRPr="00DD3B69" w:rsidRDefault="00DD3B69" w:rsidP="00DD3B69">
      <w:pPr>
        <w:pStyle w:val="a"/>
      </w:pPr>
      <w:r>
        <w:rPr>
          <w:rFonts w:eastAsia="黑体" w:hint="eastAsia"/>
        </w:rPr>
        <w:t>M</w:t>
      </w:r>
      <w:r>
        <w:rPr>
          <w:rFonts w:eastAsia="黑体"/>
        </w:rPr>
        <w:t>ySQL</w:t>
      </w:r>
    </w:p>
    <w:p w14:paraId="44D1A6B6" w14:textId="47552BE0" w:rsidR="00DD3B69" w:rsidRPr="00DD3B69" w:rsidRDefault="00DD3B69" w:rsidP="00DD3B69">
      <w:pPr>
        <w:pStyle w:val="a"/>
      </w:pPr>
      <w:r>
        <w:rPr>
          <w:rFonts w:eastAsia="黑体" w:hint="eastAsia"/>
        </w:rPr>
        <w:t>P</w:t>
      </w:r>
      <w:r>
        <w:rPr>
          <w:rFonts w:eastAsia="黑体"/>
        </w:rPr>
        <w:t>ython</w:t>
      </w:r>
    </w:p>
    <w:p w14:paraId="25D20867" w14:textId="762FBDBC" w:rsidR="00DD3B69" w:rsidRPr="00FB5C84" w:rsidRDefault="00DD3B69" w:rsidP="00DD3B69">
      <w:pPr>
        <w:pStyle w:val="a"/>
      </w:pPr>
      <w:r>
        <w:rPr>
          <w:rFonts w:eastAsia="黑体" w:hint="eastAsia"/>
        </w:rPr>
        <w:t>P</w:t>
      </w:r>
      <w:r>
        <w:rPr>
          <w:rFonts w:eastAsia="黑体"/>
        </w:rPr>
        <w:t>S</w:t>
      </w:r>
    </w:p>
    <w:p w14:paraId="208EB9C7" w14:textId="0E99189A" w:rsidR="00FB5C84" w:rsidRDefault="00FB5C84" w:rsidP="00FB5C84">
      <w:pPr>
        <w:pStyle w:val="1"/>
        <w:rPr>
          <w:rFonts w:eastAsia="黑体"/>
        </w:rPr>
      </w:pPr>
      <w:r>
        <w:rPr>
          <w:rFonts w:ascii="黑体" w:eastAsia="黑体" w:hAnsi="黑体" w:hint="eastAsia"/>
        </w:rPr>
        <w:t>技能证书</w:t>
      </w:r>
    </w:p>
    <w:p w14:paraId="22518EC9" w14:textId="14B12B2B" w:rsidR="00FB5C84" w:rsidRPr="00796D8E" w:rsidRDefault="00796D8E" w:rsidP="00FB5C84">
      <w:pPr>
        <w:pStyle w:val="a"/>
      </w:pPr>
      <w:r>
        <w:rPr>
          <w:rFonts w:ascii="黑体" w:eastAsia="黑体" w:hAnsi="黑体" w:hint="eastAsia"/>
        </w:rPr>
        <w:t>普通话水平测试等级证书</w:t>
      </w:r>
    </w:p>
    <w:p w14:paraId="6BD1C2AC" w14:textId="6F339E01" w:rsidR="00796D8E" w:rsidRPr="00FB5C84" w:rsidRDefault="00796D8E" w:rsidP="00FB5C84">
      <w:pPr>
        <w:pStyle w:val="a"/>
      </w:pPr>
      <w:r>
        <w:rPr>
          <w:rFonts w:ascii="黑体" w:eastAsia="黑体" w:hAnsi="黑体" w:hint="eastAsia"/>
        </w:rPr>
        <w:t>工业和信息化人才评价证书</w:t>
      </w:r>
    </w:p>
    <w:sdt>
      <w:sdtPr>
        <w:alias w:val="工作经验："/>
        <w:tag w:val="工作经验："/>
        <w:id w:val="171684534"/>
        <w:placeholder>
          <w:docPart w:val="FEE85044B44F41FCA567DA12B7C800E4"/>
        </w:placeholder>
        <w:temporary/>
        <w:showingPlcHdr/>
        <w15:appearance w15:val="hidden"/>
      </w:sdtPr>
      <w:sdtEndPr/>
      <w:sdtContent>
        <w:p w14:paraId="050C1AE5" w14:textId="77777777" w:rsidR="006270A9" w:rsidRDefault="009D5933">
          <w:pPr>
            <w:pStyle w:val="1"/>
          </w:pPr>
          <w:r>
            <w:rPr>
              <w:lang w:val="zh-CN" w:bidi="zh-CN"/>
            </w:rPr>
            <w:t>工作经验</w:t>
          </w:r>
        </w:p>
      </w:sdtContent>
    </w:sdt>
    <w:p w14:paraId="3866FA3C" w14:textId="1FD0C4BC" w:rsidR="00FB5C84" w:rsidRPr="0029314A" w:rsidRDefault="00FB5C84" w:rsidP="00FB5C84">
      <w:pPr>
        <w:pStyle w:val="a"/>
      </w:pPr>
      <w:r>
        <w:rPr>
          <w:rFonts w:ascii="微软雅黑" w:eastAsia="微软雅黑" w:hAnsi="微软雅黑" w:cs="微软雅黑" w:hint="eastAsia"/>
        </w:rPr>
        <w:t>实习时间：2</w:t>
      </w:r>
      <w:r>
        <w:rPr>
          <w:rFonts w:ascii="微软雅黑" w:eastAsia="微软雅黑" w:hAnsi="微软雅黑" w:cs="微软雅黑"/>
        </w:rPr>
        <w:t>021.06.07-2021.09.03</w:t>
      </w:r>
    </w:p>
    <w:p w14:paraId="2718157F" w14:textId="382E87DE" w:rsidR="0029314A" w:rsidRPr="0029314A" w:rsidRDefault="0029314A" w:rsidP="00FB5C84">
      <w:pPr>
        <w:pStyle w:val="a"/>
      </w:pPr>
      <w:r>
        <w:rPr>
          <w:rFonts w:ascii="微软雅黑" w:eastAsia="微软雅黑" w:hAnsi="微软雅黑" w:cs="微软雅黑" w:hint="eastAsia"/>
        </w:rPr>
        <w:t>公司名称：四川辛达弗机器人科技有限公司</w:t>
      </w:r>
    </w:p>
    <w:p w14:paraId="01E39975" w14:textId="77777777" w:rsidR="0029314A" w:rsidRPr="00FB5C84" w:rsidRDefault="0029314A" w:rsidP="0029314A">
      <w:pPr>
        <w:pStyle w:val="a"/>
      </w:pPr>
      <w:r>
        <w:rPr>
          <w:rFonts w:ascii="黑体" w:eastAsia="黑体" w:hAnsi="黑体" w:hint="eastAsia"/>
        </w:rPr>
        <w:t>职务：</w:t>
      </w:r>
      <w:r>
        <w:rPr>
          <w:rFonts w:ascii="黑体" w:eastAsia="黑体" w:hAnsi="黑体"/>
        </w:rPr>
        <w:t>Web</w:t>
      </w:r>
      <w:r>
        <w:rPr>
          <w:rFonts w:ascii="黑体" w:eastAsia="黑体" w:hAnsi="黑体" w:hint="eastAsia"/>
        </w:rPr>
        <w:t>开发助理</w:t>
      </w:r>
    </w:p>
    <w:p w14:paraId="0F21E069" w14:textId="4BF33973" w:rsidR="0029314A" w:rsidRPr="0029314A" w:rsidRDefault="0029314A" w:rsidP="0029314A">
      <w:pPr>
        <w:pStyle w:val="a"/>
      </w:pPr>
      <w:r>
        <w:rPr>
          <w:rFonts w:ascii="黑体" w:eastAsia="黑体" w:hAnsi="黑体" w:hint="eastAsia"/>
        </w:rPr>
        <w:t>工作职责：</w:t>
      </w:r>
    </w:p>
    <w:p w14:paraId="4CEFDACD" w14:textId="7264334A" w:rsidR="0029314A" w:rsidRPr="0029314A" w:rsidRDefault="0029314A" w:rsidP="0029314A">
      <w:pPr>
        <w:pStyle w:val="aff7"/>
        <w:numPr>
          <w:ilvl w:val="0"/>
          <w:numId w:val="24"/>
        </w:numPr>
        <w:ind w:firstLineChars="0"/>
        <w:rPr>
          <w:rFonts w:eastAsia="黑体"/>
        </w:rPr>
      </w:pPr>
      <w:r w:rsidRPr="0029314A">
        <w:rPr>
          <w:rFonts w:eastAsia="黑体"/>
        </w:rPr>
        <w:t>W</w:t>
      </w:r>
      <w:r w:rsidRPr="0029314A">
        <w:rPr>
          <w:rFonts w:eastAsia="黑体" w:hint="eastAsia"/>
        </w:rPr>
        <w:t>eb</w:t>
      </w:r>
      <w:r w:rsidRPr="0029314A">
        <w:rPr>
          <w:rFonts w:eastAsia="黑体" w:hint="eastAsia"/>
        </w:rPr>
        <w:t>测试</w:t>
      </w:r>
    </w:p>
    <w:p w14:paraId="588145EB" w14:textId="1C945BB3" w:rsidR="0029314A" w:rsidRDefault="0029314A" w:rsidP="0029314A">
      <w:pPr>
        <w:pStyle w:val="aff7"/>
        <w:numPr>
          <w:ilvl w:val="0"/>
          <w:numId w:val="24"/>
        </w:numPr>
        <w:ind w:firstLineChars="0"/>
        <w:rPr>
          <w:rFonts w:eastAsia="黑体"/>
        </w:rPr>
      </w:pPr>
      <w:r>
        <w:rPr>
          <w:rFonts w:eastAsia="黑体" w:hint="eastAsia"/>
        </w:rPr>
        <w:t>数据分析</w:t>
      </w:r>
    </w:p>
    <w:p w14:paraId="028E9E33" w14:textId="185E444A" w:rsidR="0029314A" w:rsidRDefault="0029314A" w:rsidP="0029314A">
      <w:pPr>
        <w:pStyle w:val="aff7"/>
        <w:numPr>
          <w:ilvl w:val="0"/>
          <w:numId w:val="24"/>
        </w:numPr>
        <w:ind w:firstLineChars="0"/>
        <w:rPr>
          <w:rFonts w:eastAsia="黑体"/>
        </w:rPr>
      </w:pPr>
      <w:r>
        <w:rPr>
          <w:rFonts w:eastAsia="黑体" w:hint="eastAsia"/>
        </w:rPr>
        <w:t>需求分析</w:t>
      </w:r>
    </w:p>
    <w:p w14:paraId="736E9B34" w14:textId="496F269E" w:rsidR="0029314A" w:rsidRDefault="0029314A" w:rsidP="0029314A">
      <w:pPr>
        <w:pStyle w:val="aff7"/>
        <w:numPr>
          <w:ilvl w:val="0"/>
          <w:numId w:val="24"/>
        </w:numPr>
        <w:ind w:firstLineChars="0"/>
        <w:rPr>
          <w:rFonts w:eastAsia="黑体"/>
        </w:rPr>
      </w:pPr>
      <w:r>
        <w:rPr>
          <w:rFonts w:eastAsia="黑体" w:hint="eastAsia"/>
        </w:rPr>
        <w:t>功能测试</w:t>
      </w:r>
    </w:p>
    <w:p w14:paraId="48294594" w14:textId="4DBEC3C8" w:rsidR="0029314A" w:rsidRPr="0029314A" w:rsidRDefault="0029314A" w:rsidP="0029314A">
      <w:pPr>
        <w:pStyle w:val="a"/>
      </w:pPr>
      <w:r>
        <w:rPr>
          <w:rFonts w:ascii="黑体" w:eastAsia="黑体" w:hAnsi="黑体" w:hint="eastAsia"/>
        </w:rPr>
        <w:t>工作收获：</w:t>
      </w:r>
    </w:p>
    <w:p w14:paraId="2A69A899" w14:textId="3DE39049" w:rsidR="0029314A" w:rsidRPr="0029314A" w:rsidRDefault="0029314A" w:rsidP="0029314A">
      <w:pPr>
        <w:pStyle w:val="aff7"/>
        <w:numPr>
          <w:ilvl w:val="0"/>
          <w:numId w:val="25"/>
        </w:numPr>
        <w:ind w:firstLineChars="0"/>
        <w:rPr>
          <w:rFonts w:eastAsia="黑体"/>
        </w:rPr>
      </w:pPr>
      <w:r w:rsidRPr="0029314A">
        <w:rPr>
          <w:rFonts w:eastAsia="黑体" w:hint="eastAsia"/>
        </w:rPr>
        <w:t>了解了</w:t>
      </w:r>
      <w:r w:rsidRPr="0029314A">
        <w:rPr>
          <w:rFonts w:eastAsia="黑体" w:hint="eastAsia"/>
        </w:rPr>
        <w:t>Web</w:t>
      </w:r>
      <w:r w:rsidRPr="0029314A">
        <w:rPr>
          <w:rFonts w:eastAsia="黑体" w:hint="eastAsia"/>
        </w:rPr>
        <w:t>开发的具体流程</w:t>
      </w:r>
    </w:p>
    <w:p w14:paraId="2D1FF415" w14:textId="0AB1E469" w:rsidR="0029314A" w:rsidRDefault="009C6913" w:rsidP="0029314A">
      <w:pPr>
        <w:pStyle w:val="aff7"/>
        <w:numPr>
          <w:ilvl w:val="0"/>
          <w:numId w:val="25"/>
        </w:numPr>
        <w:ind w:firstLineChars="0"/>
        <w:rPr>
          <w:rFonts w:eastAsia="黑体"/>
        </w:rPr>
      </w:pPr>
      <w:r>
        <w:rPr>
          <w:rFonts w:eastAsia="黑体" w:hint="eastAsia"/>
        </w:rPr>
        <w:t>熟悉了</w:t>
      </w:r>
      <w:r>
        <w:rPr>
          <w:rFonts w:eastAsia="黑体" w:hint="eastAsia"/>
        </w:rPr>
        <w:t>Web</w:t>
      </w:r>
      <w:r>
        <w:rPr>
          <w:rFonts w:eastAsia="黑体" w:hint="eastAsia"/>
        </w:rPr>
        <w:t>开发中各种工具的使用</w:t>
      </w:r>
    </w:p>
    <w:p w14:paraId="659437A1" w14:textId="555163E6" w:rsidR="009C6913" w:rsidRDefault="009C6913" w:rsidP="009C6913">
      <w:pPr>
        <w:pStyle w:val="1"/>
        <w:rPr>
          <w:rFonts w:eastAsia="黑体"/>
        </w:rPr>
      </w:pPr>
      <w:r>
        <w:rPr>
          <w:rFonts w:hint="eastAsia"/>
        </w:rPr>
        <w:t>自我</w:t>
      </w:r>
      <w:r>
        <w:rPr>
          <w:rFonts w:ascii="微软雅黑" w:eastAsia="微软雅黑" w:hAnsi="微软雅黑" w:cs="微软雅黑" w:hint="eastAsia"/>
        </w:rPr>
        <w:t>评</w:t>
      </w:r>
      <w:r>
        <w:rPr>
          <w:rFonts w:hint="eastAsia"/>
        </w:rPr>
        <w:t>价</w:t>
      </w:r>
    </w:p>
    <w:p w14:paraId="6D507444" w14:textId="73BA2690" w:rsidR="00DB2CA2" w:rsidRPr="00502B9E" w:rsidRDefault="00502B9E" w:rsidP="00DB2CA2">
      <w:pPr>
        <w:pStyle w:val="a0"/>
      </w:pPr>
      <w:r w:rsidRPr="00502B9E">
        <w:rPr>
          <w:rFonts w:eastAsia="黑体"/>
        </w:rPr>
        <w:t>个性</w:t>
      </w:r>
      <w:r>
        <w:rPr>
          <w:rFonts w:eastAsia="黑体" w:hint="eastAsia"/>
        </w:rPr>
        <w:t>沉着稳重</w:t>
      </w:r>
      <w:r w:rsidRPr="00502B9E">
        <w:rPr>
          <w:rFonts w:eastAsia="黑体" w:hint="eastAsia"/>
        </w:rPr>
        <w:t>，忠实，有责任</w:t>
      </w:r>
      <w:r>
        <w:rPr>
          <w:rFonts w:eastAsia="黑体" w:hint="eastAsia"/>
        </w:rPr>
        <w:t>心</w:t>
      </w:r>
      <w:r w:rsidRPr="00502B9E">
        <w:rPr>
          <w:rFonts w:eastAsia="黑体" w:hint="eastAsia"/>
        </w:rPr>
        <w:t>。能够独立工作、</w:t>
      </w:r>
      <w:r>
        <w:rPr>
          <w:rFonts w:eastAsia="黑体" w:hint="eastAsia"/>
        </w:rPr>
        <w:t>同时也</w:t>
      </w:r>
      <w:r w:rsidRPr="00502B9E">
        <w:rPr>
          <w:rFonts w:eastAsia="黑体" w:hint="eastAsia"/>
        </w:rPr>
        <w:t>能很好的团体协作，应变能力较强。吃苦耐劳不急躁，能够在不同文化和工作人员的背景下出色地工作</w:t>
      </w:r>
      <w:r w:rsidRPr="00502B9E">
        <w:rPr>
          <w:rFonts w:eastAsia="黑体"/>
        </w:rPr>
        <w:t>。</w:t>
      </w:r>
    </w:p>
    <w:p w14:paraId="13E71340" w14:textId="77777777" w:rsidR="00502B9E" w:rsidRPr="00502B9E" w:rsidRDefault="00502B9E" w:rsidP="00502B9E">
      <w:pPr>
        <w:pStyle w:val="a0"/>
        <w:rPr>
          <w:rFonts w:eastAsia="黑体"/>
        </w:rPr>
      </w:pPr>
      <w:r w:rsidRPr="00502B9E">
        <w:rPr>
          <w:rFonts w:eastAsia="黑体"/>
        </w:rPr>
        <w:t>本人性格开朗，待人真</w:t>
      </w:r>
      <w:r w:rsidRPr="00502B9E">
        <w:rPr>
          <w:rFonts w:eastAsia="黑体" w:hint="eastAsia"/>
        </w:rPr>
        <w:t>诚，对工作有上进心，有较强的适应能力和团结精神，并能很好地跟同事相处并协同工作</w:t>
      </w:r>
      <w:r>
        <w:rPr>
          <w:rFonts w:eastAsia="黑体" w:hint="eastAsia"/>
        </w:rPr>
        <w:t>，</w:t>
      </w:r>
      <w:r w:rsidRPr="00502B9E">
        <w:rPr>
          <w:rFonts w:eastAsia="黑体"/>
        </w:rPr>
        <w:t>当然希望在以后工作中</w:t>
      </w:r>
      <w:r w:rsidRPr="00502B9E">
        <w:rPr>
          <w:rFonts w:eastAsia="黑体" w:hint="eastAsia"/>
        </w:rPr>
        <w:t>获得更多的经验和处事能力</w:t>
      </w:r>
      <w:r w:rsidRPr="00502B9E">
        <w:rPr>
          <w:rFonts w:eastAsia="黑体"/>
        </w:rPr>
        <w:t>。</w:t>
      </w:r>
    </w:p>
    <w:p w14:paraId="47665720" w14:textId="470F0B04" w:rsidR="00502B9E" w:rsidRPr="00502B9E" w:rsidRDefault="00502B9E" w:rsidP="00DB2CA2">
      <w:pPr>
        <w:pStyle w:val="a0"/>
      </w:pPr>
      <w:r w:rsidRPr="00DB2CA2">
        <w:rPr>
          <w:rFonts w:eastAsia="黑体"/>
        </w:rPr>
        <w:t>本人</w:t>
      </w:r>
      <w:r w:rsidRPr="00DB2CA2">
        <w:rPr>
          <w:rFonts w:eastAsia="黑体" w:hint="eastAsia"/>
        </w:rPr>
        <w:t>责任心强，富有爱心和耐心，工作</w:t>
      </w:r>
      <w:r>
        <w:rPr>
          <w:rFonts w:eastAsia="黑体" w:hint="eastAsia"/>
        </w:rPr>
        <w:t>细致</w:t>
      </w:r>
      <w:r w:rsidRPr="00DB2CA2">
        <w:rPr>
          <w:rFonts w:eastAsia="黑体" w:hint="eastAsia"/>
        </w:rPr>
        <w:t>，学习能力强，</w:t>
      </w:r>
      <w:r>
        <w:rPr>
          <w:rFonts w:eastAsia="黑体" w:hint="eastAsia"/>
        </w:rPr>
        <w:t>有良好的沟通表达能力</w:t>
      </w:r>
      <w:r w:rsidRPr="00DB2CA2">
        <w:rPr>
          <w:rFonts w:eastAsia="黑体" w:hint="eastAsia"/>
        </w:rPr>
        <w:t>，人际关系融洽</w:t>
      </w:r>
      <w:r>
        <w:rPr>
          <w:rFonts w:eastAsia="黑体" w:hint="eastAsia"/>
        </w:rPr>
        <w:t>。</w:t>
      </w:r>
    </w:p>
    <w:sectPr w:rsidR="00502B9E" w:rsidRPr="00502B9E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5F86" w14:textId="77777777" w:rsidR="008F78DA" w:rsidRDefault="008F78DA">
      <w:pPr>
        <w:spacing w:after="0"/>
      </w:pPr>
      <w:r>
        <w:separator/>
      </w:r>
    </w:p>
  </w:endnote>
  <w:endnote w:type="continuationSeparator" w:id="0">
    <w:p w14:paraId="0C27A699" w14:textId="77777777" w:rsidR="008F78DA" w:rsidRDefault="008F7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6917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4AE7" w14:textId="77777777" w:rsidR="008F78DA" w:rsidRDefault="008F78DA">
      <w:pPr>
        <w:spacing w:after="0"/>
      </w:pPr>
      <w:r>
        <w:separator/>
      </w:r>
    </w:p>
  </w:footnote>
  <w:footnote w:type="continuationSeparator" w:id="0">
    <w:p w14:paraId="4A12D59A" w14:textId="77777777" w:rsidR="008F78DA" w:rsidRDefault="008F7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49443B"/>
    <w:multiLevelType w:val="hybridMultilevel"/>
    <w:tmpl w:val="C614772A"/>
    <w:lvl w:ilvl="0" w:tplc="19BC8F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4" w15:restartNumberingAfterBreak="0">
    <w:nsid w:val="23A40AF2"/>
    <w:multiLevelType w:val="hybridMultilevel"/>
    <w:tmpl w:val="C4E2B6FA"/>
    <w:lvl w:ilvl="0" w:tplc="33A8371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74871685">
    <w:abstractNumId w:val="9"/>
  </w:num>
  <w:num w:numId="2" w16cid:durableId="2042239903">
    <w:abstractNumId w:val="9"/>
    <w:lvlOverride w:ilvl="0">
      <w:startOverride w:val="1"/>
    </w:lvlOverride>
  </w:num>
  <w:num w:numId="3" w16cid:durableId="1282346573">
    <w:abstractNumId w:val="9"/>
    <w:lvlOverride w:ilvl="0">
      <w:startOverride w:val="1"/>
    </w:lvlOverride>
  </w:num>
  <w:num w:numId="4" w16cid:durableId="1773745113">
    <w:abstractNumId w:val="9"/>
    <w:lvlOverride w:ilvl="0">
      <w:startOverride w:val="1"/>
    </w:lvlOverride>
  </w:num>
  <w:num w:numId="5" w16cid:durableId="1715961031">
    <w:abstractNumId w:val="8"/>
  </w:num>
  <w:num w:numId="6" w16cid:durableId="210191221">
    <w:abstractNumId w:val="7"/>
  </w:num>
  <w:num w:numId="7" w16cid:durableId="1991791320">
    <w:abstractNumId w:val="6"/>
  </w:num>
  <w:num w:numId="8" w16cid:durableId="2006930941">
    <w:abstractNumId w:val="5"/>
  </w:num>
  <w:num w:numId="9" w16cid:durableId="1057125678">
    <w:abstractNumId w:val="4"/>
  </w:num>
  <w:num w:numId="10" w16cid:durableId="1662390936">
    <w:abstractNumId w:val="3"/>
  </w:num>
  <w:num w:numId="11" w16cid:durableId="705757911">
    <w:abstractNumId w:val="2"/>
  </w:num>
  <w:num w:numId="12" w16cid:durableId="220142158">
    <w:abstractNumId w:val="1"/>
  </w:num>
  <w:num w:numId="13" w16cid:durableId="1267151810">
    <w:abstractNumId w:val="0"/>
  </w:num>
  <w:num w:numId="14" w16cid:durableId="544948324">
    <w:abstractNumId w:val="15"/>
  </w:num>
  <w:num w:numId="15" w16cid:durableId="1808669567">
    <w:abstractNumId w:val="18"/>
  </w:num>
  <w:num w:numId="16" w16cid:durableId="546451313">
    <w:abstractNumId w:val="12"/>
  </w:num>
  <w:num w:numId="17" w16cid:durableId="26564228">
    <w:abstractNumId w:val="17"/>
  </w:num>
  <w:num w:numId="18" w16cid:durableId="485246543">
    <w:abstractNumId w:val="10"/>
  </w:num>
  <w:num w:numId="19" w16cid:durableId="111170801">
    <w:abstractNumId w:val="21"/>
  </w:num>
  <w:num w:numId="20" w16cid:durableId="1329018314">
    <w:abstractNumId w:val="19"/>
  </w:num>
  <w:num w:numId="21" w16cid:durableId="1290279470">
    <w:abstractNumId w:val="11"/>
  </w:num>
  <w:num w:numId="22" w16cid:durableId="1006592572">
    <w:abstractNumId w:val="16"/>
  </w:num>
  <w:num w:numId="23" w16cid:durableId="1253469076">
    <w:abstractNumId w:val="20"/>
  </w:num>
  <w:num w:numId="24" w16cid:durableId="861553504">
    <w:abstractNumId w:val="13"/>
  </w:num>
  <w:num w:numId="25" w16cid:durableId="922909204">
    <w:abstractNumId w:val="14"/>
  </w:num>
  <w:num w:numId="26" w16cid:durableId="17383569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2"/>
    <w:rsid w:val="00051925"/>
    <w:rsid w:val="00097258"/>
    <w:rsid w:val="000A4F59"/>
    <w:rsid w:val="00141A4C"/>
    <w:rsid w:val="00194232"/>
    <w:rsid w:val="001B29CF"/>
    <w:rsid w:val="00241272"/>
    <w:rsid w:val="0028220F"/>
    <w:rsid w:val="00282A66"/>
    <w:rsid w:val="0029314A"/>
    <w:rsid w:val="00356C14"/>
    <w:rsid w:val="00457CDD"/>
    <w:rsid w:val="00481B70"/>
    <w:rsid w:val="00483D17"/>
    <w:rsid w:val="004962B6"/>
    <w:rsid w:val="00502B9E"/>
    <w:rsid w:val="00617B26"/>
    <w:rsid w:val="006270A9"/>
    <w:rsid w:val="00666D31"/>
    <w:rsid w:val="00675956"/>
    <w:rsid w:val="00681034"/>
    <w:rsid w:val="006C50E6"/>
    <w:rsid w:val="0071674E"/>
    <w:rsid w:val="00796D8E"/>
    <w:rsid w:val="00816216"/>
    <w:rsid w:val="00864142"/>
    <w:rsid w:val="0087734B"/>
    <w:rsid w:val="008F78DA"/>
    <w:rsid w:val="009C6913"/>
    <w:rsid w:val="009D5933"/>
    <w:rsid w:val="00AC57F5"/>
    <w:rsid w:val="00BD768D"/>
    <w:rsid w:val="00C61F8E"/>
    <w:rsid w:val="00C80AF5"/>
    <w:rsid w:val="00DB2CA2"/>
    <w:rsid w:val="00DD3B69"/>
    <w:rsid w:val="00E83E4B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0B8A8"/>
  <w15:chartTrackingRefBased/>
  <w15:docId w15:val="{1E0F88A5-A979-4753-9A88-66B1EF66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B5C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FB5C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051925"/>
    <w:rPr>
      <w:color w:val="605E5C"/>
      <w:shd w:val="clear" w:color="auto" w:fill="E1DFDD"/>
    </w:rPr>
  </w:style>
  <w:style w:type="character" w:customStyle="1" w:styleId="30">
    <w:name w:val="标题 3 字符"/>
    <w:basedOn w:val="a2"/>
    <w:link w:val="3"/>
    <w:uiPriority w:val="9"/>
    <w:rsid w:val="00FB5C84"/>
    <w:rPr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FB5C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f7">
    <w:name w:val="List Paragraph"/>
    <w:basedOn w:val="a1"/>
    <w:uiPriority w:val="34"/>
    <w:unhideWhenUsed/>
    <w:qFormat/>
    <w:rsid w:val="00293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\&#26700;&#38754;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9C55BE94B245099056D5EEA71B54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79B237-D5E0-4A84-9AA0-E5F022DEC22E}"/>
      </w:docPartPr>
      <w:docPartBody>
        <w:p w:rsidR="0097129A" w:rsidRDefault="005916CA">
          <w:pPr>
            <w:pStyle w:val="9A9C55BE94B245099056D5EEA71B5442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9157D9CA36A54A30B58E4A9AEFD3A0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24E764-2C1B-418B-B8DF-3AC887BD2615}"/>
      </w:docPartPr>
      <w:docPartBody>
        <w:p w:rsidR="0097129A" w:rsidRDefault="005916CA">
          <w:pPr>
            <w:pStyle w:val="9157D9CA36A54A30B58E4A9AEFD3A002"/>
          </w:pPr>
          <w:r>
            <w:rPr>
              <w:lang w:val="zh-CN" w:bidi="zh-CN"/>
            </w:rPr>
            <w:t>教育背景</w:t>
          </w:r>
        </w:p>
      </w:docPartBody>
    </w:docPart>
    <w:docPart>
      <w:docPartPr>
        <w:name w:val="FEE85044B44F41FCA567DA12B7C800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DBB136-6322-4506-A95B-8594CBBCE05F}"/>
      </w:docPartPr>
      <w:docPartBody>
        <w:p w:rsidR="0097129A" w:rsidRDefault="005916CA">
          <w:pPr>
            <w:pStyle w:val="FEE85044B44F41FCA567DA12B7C800E4"/>
          </w:pPr>
          <w:r>
            <w:rPr>
              <w:lang w:val="zh-CN" w:bidi="zh-CN"/>
            </w:rPr>
            <w:t>工作经验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CA"/>
    <w:rsid w:val="00104CAB"/>
    <w:rsid w:val="005916CA"/>
    <w:rsid w:val="0097129A"/>
    <w:rsid w:val="00B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9C55BE94B245099056D5EEA71B5442">
    <w:name w:val="9A9C55BE94B245099056D5EEA71B5442"/>
    <w:pPr>
      <w:widowControl w:val="0"/>
      <w:jc w:val="both"/>
    </w:pPr>
  </w:style>
  <w:style w:type="paragraph" w:customStyle="1" w:styleId="9157D9CA36A54A30B58E4A9AEFD3A002">
    <w:name w:val="9157D9CA36A54A30B58E4A9AEFD3A002"/>
    <w:pPr>
      <w:widowControl w:val="0"/>
      <w:jc w:val="both"/>
    </w:pPr>
  </w:style>
  <w:style w:type="paragraph" w:customStyle="1" w:styleId="FEE85044B44F41FCA567DA12B7C800E4">
    <w:name w:val="FEE85044B44F41FCA567DA12B7C800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tf02918880_win32.dotx</Template>
  <TotalTime>84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AdminMaster</dc:creator>
  <cp:keywords/>
  <cp:lastModifiedBy>AdminMaster</cp:lastModifiedBy>
  <cp:revision>9</cp:revision>
  <dcterms:created xsi:type="dcterms:W3CDTF">2022-05-18T09:05:00Z</dcterms:created>
  <dcterms:modified xsi:type="dcterms:W3CDTF">2022-05-18T12:12:00Z</dcterms:modified>
  <cp:version/>
</cp:coreProperties>
</file>